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C3621" w14:textId="77777777" w:rsidR="008C71AA" w:rsidRPr="007D14BD" w:rsidRDefault="00A85A0E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pict w14:anchorId="176A8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0;margin-top:0;width:69.85pt;height:69.85pt;z-index:1;visibility:visible;mso-wrap-distance-right:21.6pt">
            <v:imagedata r:id="rId6" o:title=""/>
            <w10:wrap type="square"/>
          </v:shape>
        </w:pict>
      </w:r>
      <w:r w:rsidR="005D0A33">
        <w:rPr>
          <w:color w:val="5B9BD5"/>
          <w:sz w:val="44"/>
          <w:szCs w:val="44"/>
        </w:rPr>
        <w:t>Business Case</w:t>
      </w:r>
    </w:p>
    <w:p w14:paraId="21B72249" w14:textId="71F96E5F" w:rsidR="00EA4701" w:rsidRDefault="00E61A8B" w:rsidP="00EA4701">
      <w:pPr>
        <w:spacing w:after="0"/>
        <w:rPr>
          <w:sz w:val="28"/>
          <w:szCs w:val="28"/>
        </w:rPr>
      </w:pPr>
      <w:r>
        <w:rPr>
          <w:sz w:val="34"/>
          <w:szCs w:val="34"/>
        </w:rPr>
        <w:t>Wholesome Gardening</w:t>
      </w:r>
    </w:p>
    <w:p w14:paraId="09AB0FFB" w14:textId="090C1F50" w:rsidR="00E415F9" w:rsidRDefault="005D0A33" w:rsidP="008731E3">
      <w:pPr>
        <w:pStyle w:val="SHD"/>
      </w:pPr>
      <w:r>
        <w:t>Business Purpose for doing the project</w:t>
      </w:r>
      <w:r w:rsidR="00E61A8B">
        <w:t>.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E415F9" w14:paraId="01AB9A40" w14:textId="77777777" w:rsidTr="00AE6686">
        <w:tc>
          <w:tcPr>
            <w:tcW w:w="9576" w:type="dxa"/>
            <w:shd w:val="clear" w:color="auto" w:fill="auto"/>
          </w:tcPr>
          <w:p w14:paraId="0290D246" w14:textId="79DEFA68" w:rsidR="00E415F9" w:rsidRDefault="009B5734" w:rsidP="008731E3">
            <w:r>
              <w:t>The business purpose for doing this project is to create a gardening prototype for “Wholesome: Out and About”.</w:t>
            </w:r>
          </w:p>
          <w:p w14:paraId="08DF82DA" w14:textId="77777777" w:rsidR="008731E3" w:rsidRDefault="008731E3" w:rsidP="008731E3"/>
        </w:tc>
      </w:tr>
    </w:tbl>
    <w:p w14:paraId="2F49446F" w14:textId="77777777" w:rsidR="005D0A33" w:rsidRDefault="005D0A33" w:rsidP="005D0A33">
      <w:pPr>
        <w:pStyle w:val="SHD"/>
      </w:pPr>
      <w:r>
        <w:t>Expected 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14:paraId="46184A60" w14:textId="77777777" w:rsidTr="002203DD">
        <w:tc>
          <w:tcPr>
            <w:tcW w:w="9576" w:type="dxa"/>
            <w:shd w:val="clear" w:color="auto" w:fill="auto"/>
          </w:tcPr>
          <w:p w14:paraId="0E1D67EE" w14:textId="36226C5D" w:rsidR="009B5734" w:rsidRDefault="009B5734" w:rsidP="002203DD">
            <w:r>
              <w:t xml:space="preserve">A grid system to place objects within the game. </w:t>
            </w:r>
          </w:p>
          <w:p w14:paraId="61A3FEBB" w14:textId="0D616F53" w:rsidR="00577787" w:rsidRDefault="00577787" w:rsidP="002203DD">
            <w:r>
              <w:t xml:space="preserve">Gardening </w:t>
            </w:r>
            <w:r w:rsidR="00362A37">
              <w:t>s</w:t>
            </w:r>
            <w:r>
              <w:t xml:space="preserve">ystem that allows the game to have more educational </w:t>
            </w:r>
            <w:r w:rsidR="00362A37">
              <w:t>value.</w:t>
            </w:r>
          </w:p>
          <w:p w14:paraId="497C716D" w14:textId="77777777" w:rsidR="005D0A33" w:rsidRDefault="005D0A33" w:rsidP="00A164D2"/>
        </w:tc>
      </w:tr>
    </w:tbl>
    <w:p w14:paraId="2CEA0E4E" w14:textId="77777777" w:rsidR="005D0A33" w:rsidRDefault="005D0A33" w:rsidP="005D0A33">
      <w:pPr>
        <w:pStyle w:val="SHD"/>
      </w:pPr>
      <w:r>
        <w:t>Expected Dis-Benefits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14:paraId="314B30C5" w14:textId="77777777" w:rsidTr="002203DD">
        <w:tc>
          <w:tcPr>
            <w:tcW w:w="9576" w:type="dxa"/>
            <w:shd w:val="clear" w:color="auto" w:fill="auto"/>
          </w:tcPr>
          <w:p w14:paraId="2A33A07A" w14:textId="4546788A" w:rsidR="005D0A33" w:rsidRDefault="00362A37" w:rsidP="002203DD">
            <w:r>
              <w:t>Merging prototype to existing game could be a lot of work.</w:t>
            </w:r>
          </w:p>
          <w:p w14:paraId="19A02F81" w14:textId="77777777" w:rsidR="005D0A33" w:rsidRDefault="005D0A33" w:rsidP="002203DD"/>
        </w:tc>
      </w:tr>
    </w:tbl>
    <w:p w14:paraId="2C9AC54B" w14:textId="77777777" w:rsidR="005D0A33" w:rsidRDefault="005D0A33" w:rsidP="005D0A33">
      <w:pPr>
        <w:pStyle w:val="SHD"/>
      </w:pPr>
      <w:r>
        <w:t>Expected Cost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14:paraId="3CB63D42" w14:textId="77777777" w:rsidTr="002203DD">
        <w:tc>
          <w:tcPr>
            <w:tcW w:w="9576" w:type="dxa"/>
            <w:shd w:val="clear" w:color="auto" w:fill="auto"/>
          </w:tcPr>
          <w:p w14:paraId="488F8BE9" w14:textId="4CCFDAB1" w:rsidR="005D0A33" w:rsidRDefault="00362A37" w:rsidP="002203DD">
            <w:r>
              <w:t xml:space="preserve">No </w:t>
            </w:r>
            <w:r w:rsidR="00CB3C69">
              <w:t>b</w:t>
            </w:r>
            <w:r>
              <w:t xml:space="preserve">udget </w:t>
            </w:r>
            <w:r w:rsidR="00CB3C69">
              <w:t>c</w:t>
            </w:r>
            <w:r>
              <w:t>ost</w:t>
            </w:r>
            <w:r w:rsidR="00EE1160">
              <w:t>.</w:t>
            </w:r>
          </w:p>
          <w:p w14:paraId="45F7564A" w14:textId="77777777" w:rsidR="005D0A33" w:rsidRDefault="005D0A33" w:rsidP="002203DD"/>
        </w:tc>
      </w:tr>
    </w:tbl>
    <w:p w14:paraId="3658E7CA" w14:textId="77777777" w:rsidR="005D0A33" w:rsidRDefault="005D0A33" w:rsidP="005D0A33">
      <w:pPr>
        <w:pStyle w:val="SHD"/>
      </w:pPr>
      <w:r>
        <w:t>Major 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76"/>
      </w:tblGrid>
      <w:tr w:rsidR="005D0A33" w14:paraId="0F601852" w14:textId="77777777" w:rsidTr="002203DD">
        <w:tc>
          <w:tcPr>
            <w:tcW w:w="9576" w:type="dxa"/>
            <w:shd w:val="clear" w:color="auto" w:fill="auto"/>
          </w:tcPr>
          <w:p w14:paraId="088C748E" w14:textId="056F99E1" w:rsidR="005D0A33" w:rsidRDefault="00027E0A" w:rsidP="00362A37">
            <w:r w:rsidRPr="00027E0A">
              <w:t>Our team is small</w:t>
            </w:r>
            <w:r w:rsidR="00CB3C69">
              <w:t xml:space="preserve">, </w:t>
            </w:r>
            <w:r w:rsidRPr="00027E0A">
              <w:t>so we have less resources to allocate to tasks</w:t>
            </w:r>
          </w:p>
        </w:tc>
      </w:tr>
    </w:tbl>
    <w:p w14:paraId="7491C61F" w14:textId="77777777" w:rsidR="005D0A33" w:rsidRPr="00EA4701" w:rsidRDefault="005D0A33" w:rsidP="005D0A33">
      <w:pPr>
        <w:pStyle w:val="SHD"/>
        <w:rPr>
          <w:sz w:val="28"/>
        </w:rPr>
      </w:pPr>
    </w:p>
    <w:sectPr w:rsidR="005D0A33" w:rsidRPr="00EA4701" w:rsidSect="008731E3">
      <w:footerReference w:type="default" r:id="rId7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4F670" w14:textId="77777777" w:rsidR="00A85A0E" w:rsidRDefault="00A85A0E" w:rsidP="00EA4701">
      <w:pPr>
        <w:spacing w:after="0" w:line="240" w:lineRule="auto"/>
      </w:pPr>
      <w:r>
        <w:separator/>
      </w:r>
    </w:p>
  </w:endnote>
  <w:endnote w:type="continuationSeparator" w:id="0">
    <w:p w14:paraId="328C46A7" w14:textId="77777777" w:rsidR="00A85A0E" w:rsidRDefault="00A85A0E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41320" w14:textId="77777777"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3B0A8" w14:textId="77777777" w:rsidR="00A85A0E" w:rsidRDefault="00A85A0E" w:rsidP="00EA4701">
      <w:pPr>
        <w:spacing w:after="0" w:line="240" w:lineRule="auto"/>
      </w:pPr>
      <w:r>
        <w:separator/>
      </w:r>
    </w:p>
  </w:footnote>
  <w:footnote w:type="continuationSeparator" w:id="0">
    <w:p w14:paraId="5B3AA1D0" w14:textId="77777777" w:rsidR="00A85A0E" w:rsidRDefault="00A85A0E" w:rsidP="00EA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A8B"/>
    <w:rsid w:val="00027E0A"/>
    <w:rsid w:val="002203DD"/>
    <w:rsid w:val="00253F57"/>
    <w:rsid w:val="002A3329"/>
    <w:rsid w:val="00362A37"/>
    <w:rsid w:val="004E5CE9"/>
    <w:rsid w:val="00577787"/>
    <w:rsid w:val="005D0A33"/>
    <w:rsid w:val="005E1647"/>
    <w:rsid w:val="007D14BD"/>
    <w:rsid w:val="00811D37"/>
    <w:rsid w:val="008731E3"/>
    <w:rsid w:val="008C71AA"/>
    <w:rsid w:val="00944E27"/>
    <w:rsid w:val="009B5734"/>
    <w:rsid w:val="00A164D2"/>
    <w:rsid w:val="00A24B11"/>
    <w:rsid w:val="00A85A0E"/>
    <w:rsid w:val="00AE6686"/>
    <w:rsid w:val="00AF77A5"/>
    <w:rsid w:val="00B017B3"/>
    <w:rsid w:val="00B8741D"/>
    <w:rsid w:val="00C52427"/>
    <w:rsid w:val="00CB3C69"/>
    <w:rsid w:val="00D01E4D"/>
    <w:rsid w:val="00D522BD"/>
    <w:rsid w:val="00E306A9"/>
    <w:rsid w:val="00E415F9"/>
    <w:rsid w:val="00E61A8B"/>
    <w:rsid w:val="00EA4701"/>
    <w:rsid w:val="00EE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F9200"/>
  <w15:chartTrackingRefBased/>
  <w15:docId w15:val="{1F71FCE3-6A33-43B7-9733-3BA72080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aru\AppData\Local\Temp\business-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business-case</Template>
  <TotalTime>42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okaru</dc:creator>
  <cp:keywords/>
  <dc:description/>
  <cp:lastModifiedBy>Karusagi, Omar Ahmet</cp:lastModifiedBy>
  <cp:revision>8</cp:revision>
  <dcterms:created xsi:type="dcterms:W3CDTF">2021-02-08T10:43:00Z</dcterms:created>
  <dcterms:modified xsi:type="dcterms:W3CDTF">2021-02-11T08:14:00Z</dcterms:modified>
</cp:coreProperties>
</file>