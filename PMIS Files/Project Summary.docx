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8719" w14:textId="77777777" w:rsidR="008C71AA" w:rsidRPr="007D14BD" w:rsidRDefault="00630C7E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3E271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14:paraId="0F896DB5" w14:textId="0F19683E" w:rsidR="00EA4701" w:rsidRDefault="00023736" w:rsidP="00EA4701">
      <w:pPr>
        <w:spacing w:after="0"/>
        <w:rPr>
          <w:sz w:val="28"/>
          <w:szCs w:val="28"/>
        </w:rPr>
      </w:pPr>
      <w:r>
        <w:rPr>
          <w:sz w:val="34"/>
          <w:szCs w:val="34"/>
        </w:rPr>
        <w:t xml:space="preserve">Wholesome Gardening </w:t>
      </w:r>
    </w:p>
    <w:p w14:paraId="26427E4A" w14:textId="77777777"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15F9" w14:paraId="006527CC" w14:textId="77777777" w:rsidTr="00AE6686">
        <w:tc>
          <w:tcPr>
            <w:tcW w:w="3192" w:type="dxa"/>
            <w:shd w:val="clear" w:color="auto" w:fill="auto"/>
          </w:tcPr>
          <w:p w14:paraId="5FF3A5F0" w14:textId="77777777"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14:paraId="2131C5DA" w14:textId="77777777"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14:paraId="0D7FF19F" w14:textId="77777777"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14:paraId="4041DA0D" w14:textId="77777777" w:rsidTr="00AE6686">
        <w:tc>
          <w:tcPr>
            <w:tcW w:w="3192" w:type="dxa"/>
            <w:shd w:val="clear" w:color="auto" w:fill="auto"/>
          </w:tcPr>
          <w:p w14:paraId="43B47814" w14:textId="22BDB197" w:rsidR="00E415F9" w:rsidRDefault="00C0262F" w:rsidP="008731E3">
            <w:r>
              <w:t>31/01/</w:t>
            </w:r>
            <w:r w:rsidR="00FC4C17">
              <w:t>20</w:t>
            </w:r>
            <w:r>
              <w:t>21</w:t>
            </w:r>
          </w:p>
        </w:tc>
        <w:tc>
          <w:tcPr>
            <w:tcW w:w="3192" w:type="dxa"/>
            <w:shd w:val="clear" w:color="auto" w:fill="auto"/>
          </w:tcPr>
          <w:p w14:paraId="7D6F6F3B" w14:textId="7A227107" w:rsidR="00E415F9" w:rsidRDefault="00FC4C17" w:rsidP="008731E3">
            <w:r>
              <w:t>12/01/2021</w:t>
            </w:r>
          </w:p>
        </w:tc>
        <w:tc>
          <w:tcPr>
            <w:tcW w:w="3192" w:type="dxa"/>
            <w:shd w:val="clear" w:color="auto" w:fill="auto"/>
          </w:tcPr>
          <w:p w14:paraId="370B1C1A" w14:textId="77777777" w:rsidR="00E415F9" w:rsidRDefault="00E415F9" w:rsidP="008731E3"/>
        </w:tc>
      </w:tr>
    </w:tbl>
    <w:p w14:paraId="3956FEF0" w14:textId="77777777"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RPr="00AE6686" w14:paraId="0CEE456E" w14:textId="77777777" w:rsidTr="00AE6686">
        <w:tc>
          <w:tcPr>
            <w:tcW w:w="3168" w:type="dxa"/>
            <w:shd w:val="clear" w:color="auto" w:fill="auto"/>
          </w:tcPr>
          <w:p w14:paraId="597F0B56" w14:textId="77777777"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14:paraId="79E2CD63" w14:textId="132CAF6F" w:rsidR="00E415F9" w:rsidRPr="00AE6686" w:rsidRDefault="00FC4C17" w:rsidP="008731E3">
            <w:pPr>
              <w:rPr>
                <w:szCs w:val="28"/>
              </w:rPr>
            </w:pPr>
            <w:r>
              <w:rPr>
                <w:szCs w:val="28"/>
              </w:rPr>
              <w:t xml:space="preserve">To create a gardening prototype for </w:t>
            </w:r>
            <w:proofErr w:type="spellStart"/>
            <w:r>
              <w:rPr>
                <w:szCs w:val="28"/>
              </w:rPr>
              <w:t>Yaldi</w:t>
            </w:r>
            <w:proofErr w:type="spellEnd"/>
            <w:r>
              <w:rPr>
                <w:szCs w:val="28"/>
              </w:rPr>
              <w:t xml:space="preserve"> Games “Wholesome Out and About”</w:t>
            </w:r>
          </w:p>
        </w:tc>
      </w:tr>
      <w:tr w:rsidR="00E415F9" w:rsidRPr="00AE6686" w14:paraId="4AA50EF8" w14:textId="77777777" w:rsidTr="00AE6686">
        <w:tc>
          <w:tcPr>
            <w:tcW w:w="3168" w:type="dxa"/>
            <w:shd w:val="clear" w:color="auto" w:fill="auto"/>
          </w:tcPr>
          <w:p w14:paraId="2BEA472F" w14:textId="77777777"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14:paraId="55B98EB8" w14:textId="472DC2F0" w:rsidR="00E415F9" w:rsidRPr="00AE6686" w:rsidRDefault="00FC4C17" w:rsidP="008731E3">
            <w:pPr>
              <w:rPr>
                <w:szCs w:val="28"/>
              </w:rPr>
            </w:pPr>
            <w:r>
              <w:rPr>
                <w:szCs w:val="28"/>
              </w:rPr>
              <w:t>The main deliverable is a working gardening system</w:t>
            </w:r>
          </w:p>
        </w:tc>
      </w:tr>
      <w:tr w:rsidR="00E415F9" w:rsidRPr="00AE6686" w14:paraId="3C9F6246" w14:textId="77777777" w:rsidTr="00AE6686">
        <w:tc>
          <w:tcPr>
            <w:tcW w:w="3168" w:type="dxa"/>
            <w:shd w:val="clear" w:color="auto" w:fill="auto"/>
          </w:tcPr>
          <w:p w14:paraId="393C300A" w14:textId="77777777"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14:paraId="24EAF717" w14:textId="77777777" w:rsidR="00E70FCE" w:rsidRPr="00AA2757" w:rsidRDefault="00E70FCE" w:rsidP="00E70FCE">
            <w:pPr>
              <w:rPr>
                <w:b/>
                <w:bCs/>
                <w:szCs w:val="28"/>
              </w:rPr>
            </w:pPr>
            <w:r w:rsidRPr="00AA2757">
              <w:rPr>
                <w:b/>
                <w:bCs/>
                <w:szCs w:val="28"/>
              </w:rPr>
              <w:t>Programming:</w:t>
            </w:r>
          </w:p>
          <w:p w14:paraId="6515FF8D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Grid System to place the plants.</w:t>
            </w:r>
          </w:p>
          <w:p w14:paraId="17F9A808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Programming of the gardening mechanic:</w:t>
            </w:r>
          </w:p>
          <w:p w14:paraId="5FAFEC48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Watering</w:t>
            </w:r>
          </w:p>
          <w:p w14:paraId="7B087AE4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Timers</w:t>
            </w:r>
          </w:p>
          <w:p w14:paraId="7B8AAC3E" w14:textId="77777777" w:rsidR="00E70FCE" w:rsidRPr="00E70FCE" w:rsidRDefault="00E70FCE" w:rsidP="00E70F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Calibri"/>
                <w:szCs w:val="24"/>
                <w:lang w:val="en-GB"/>
              </w:rPr>
            </w:pPr>
            <w:r w:rsidRPr="00E70FCE">
              <w:rPr>
                <w:rFonts w:cs="Calibri"/>
                <w:szCs w:val="24"/>
                <w:lang w:val="en-GB"/>
              </w:rPr>
              <w:t>Isometric</w:t>
            </w:r>
          </w:p>
          <w:p w14:paraId="73A23BC4" w14:textId="37EBF739" w:rsidR="00E70FCE" w:rsidRPr="00E70FCE" w:rsidRDefault="00E70FCE" w:rsidP="00E70F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Calibri"/>
                <w:szCs w:val="24"/>
                <w:lang w:val="en-GB"/>
              </w:rPr>
            </w:pPr>
            <w:r w:rsidRPr="00E70FCE">
              <w:rPr>
                <w:rFonts w:cs="Calibri"/>
                <w:szCs w:val="24"/>
                <w:lang w:val="en-GB"/>
              </w:rPr>
              <w:t>Gardening Catalogue</w:t>
            </w:r>
          </w:p>
          <w:p w14:paraId="17E2B2F0" w14:textId="77777777" w:rsidR="00E70FCE" w:rsidRDefault="00E70FCE" w:rsidP="00E70FCE">
            <w:pPr>
              <w:rPr>
                <w:szCs w:val="28"/>
              </w:rPr>
            </w:pPr>
          </w:p>
          <w:p w14:paraId="6EF751BD" w14:textId="77777777" w:rsidR="00E70FCE" w:rsidRPr="00E70FCE" w:rsidRDefault="00E70FCE" w:rsidP="00E70FCE">
            <w:pPr>
              <w:rPr>
                <w:b/>
                <w:bCs/>
                <w:szCs w:val="28"/>
              </w:rPr>
            </w:pPr>
            <w:r w:rsidRPr="00E70FCE">
              <w:rPr>
                <w:b/>
                <w:bCs/>
                <w:szCs w:val="28"/>
              </w:rPr>
              <w:t>3D Models and Animation:</w:t>
            </w:r>
          </w:p>
          <w:p w14:paraId="2107B47A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 xml:space="preserve">Designed models that match the intended art style: </w:t>
            </w:r>
          </w:p>
          <w:p w14:paraId="3FA366B1" w14:textId="77777777" w:rsidR="00E70FCE" w:rsidRPr="00E70FCE" w:rsidRDefault="00E70FCE" w:rsidP="00E70FCE">
            <w:pPr>
              <w:rPr>
                <w:b/>
                <w:bCs/>
                <w:szCs w:val="28"/>
              </w:rPr>
            </w:pPr>
            <w:r w:rsidRPr="00E70FCE">
              <w:rPr>
                <w:b/>
                <w:bCs/>
                <w:szCs w:val="28"/>
              </w:rPr>
              <w:t>Flowers:</w:t>
            </w:r>
          </w:p>
          <w:p w14:paraId="7AA75AE1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-Sunflowers</w:t>
            </w:r>
          </w:p>
          <w:p w14:paraId="01566DFE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-Lilies</w:t>
            </w:r>
          </w:p>
          <w:p w14:paraId="6BC64D50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-Roses</w:t>
            </w:r>
          </w:p>
          <w:p w14:paraId="36152DAA" w14:textId="77777777" w:rsidR="00E70FCE" w:rsidRPr="00E70FCE" w:rsidRDefault="00E70FCE" w:rsidP="00E70FCE">
            <w:pPr>
              <w:rPr>
                <w:b/>
                <w:bCs/>
                <w:szCs w:val="28"/>
              </w:rPr>
            </w:pPr>
            <w:r w:rsidRPr="00E70FCE">
              <w:rPr>
                <w:b/>
                <w:bCs/>
                <w:szCs w:val="28"/>
              </w:rPr>
              <w:t>Vegetables:</w:t>
            </w:r>
          </w:p>
          <w:p w14:paraId="6585AC98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-Celery</w:t>
            </w:r>
          </w:p>
          <w:p w14:paraId="543B3B41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-Carrots</w:t>
            </w:r>
          </w:p>
          <w:p w14:paraId="7F5D0600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-Corn</w:t>
            </w:r>
          </w:p>
          <w:p w14:paraId="2DDB1AA7" w14:textId="77777777" w:rsidR="00E70FCE" w:rsidRPr="00E70FCE" w:rsidRDefault="00E70FCE" w:rsidP="00E70FCE">
            <w:pPr>
              <w:rPr>
                <w:b/>
                <w:bCs/>
                <w:szCs w:val="28"/>
              </w:rPr>
            </w:pPr>
            <w:r w:rsidRPr="00E70FCE">
              <w:rPr>
                <w:b/>
                <w:bCs/>
                <w:szCs w:val="28"/>
              </w:rPr>
              <w:t>Fruit:</w:t>
            </w:r>
          </w:p>
          <w:p w14:paraId="499A3330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-Tomato</w:t>
            </w:r>
          </w:p>
          <w:p w14:paraId="3BAAA3F6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-Strawberries</w:t>
            </w:r>
          </w:p>
          <w:p w14:paraId="31A87ED7" w14:textId="2B5E7993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-Banana</w:t>
            </w:r>
          </w:p>
          <w:p w14:paraId="2816D6BF" w14:textId="77777777" w:rsidR="00E70FCE" w:rsidRPr="00E70FCE" w:rsidRDefault="00E70FCE" w:rsidP="00E70FCE">
            <w:pPr>
              <w:rPr>
                <w:b/>
                <w:bCs/>
                <w:szCs w:val="28"/>
              </w:rPr>
            </w:pPr>
            <w:r w:rsidRPr="00E70FCE">
              <w:rPr>
                <w:b/>
                <w:bCs/>
                <w:szCs w:val="28"/>
              </w:rPr>
              <w:lastRenderedPageBreak/>
              <w:t>Soils:</w:t>
            </w:r>
          </w:p>
          <w:p w14:paraId="0F3932A9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Dirt</w:t>
            </w:r>
          </w:p>
          <w:p w14:paraId="205925A2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Sandy soil</w:t>
            </w:r>
          </w:p>
          <w:p w14:paraId="17058016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Silty soil</w:t>
            </w:r>
          </w:p>
          <w:p w14:paraId="490F835D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Clay soil</w:t>
            </w:r>
          </w:p>
          <w:p w14:paraId="732F698A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Peaty soil</w:t>
            </w:r>
          </w:p>
          <w:p w14:paraId="7CF0BC67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Chalky soil</w:t>
            </w:r>
          </w:p>
          <w:p w14:paraId="3A78C390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Loamy soil</w:t>
            </w:r>
          </w:p>
          <w:p w14:paraId="1A275BAF" w14:textId="77777777" w:rsidR="00E70FCE" w:rsidRDefault="00E70FCE" w:rsidP="00E70FCE">
            <w:pPr>
              <w:rPr>
                <w:szCs w:val="28"/>
              </w:rPr>
            </w:pPr>
          </w:p>
          <w:p w14:paraId="5251910A" w14:textId="72F4FDD8" w:rsid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Garden Island</w:t>
            </w:r>
          </w:p>
          <w:p w14:paraId="36F83439" w14:textId="3BBB4D4B" w:rsid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Saplings</w:t>
            </w:r>
          </w:p>
          <w:p w14:paraId="0EF4F6A9" w14:textId="21B13AEF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 xml:space="preserve">Generic </w:t>
            </w:r>
            <w:r>
              <w:rPr>
                <w:szCs w:val="28"/>
              </w:rPr>
              <w:t>t</w:t>
            </w:r>
            <w:r w:rsidRPr="00E70FCE">
              <w:rPr>
                <w:szCs w:val="28"/>
              </w:rPr>
              <w:t>ile</w:t>
            </w:r>
            <w:r>
              <w:rPr>
                <w:szCs w:val="28"/>
              </w:rPr>
              <w:t xml:space="preserve"> for placement check</w:t>
            </w:r>
          </w:p>
          <w:p w14:paraId="66A75E0D" w14:textId="77777777" w:rsidR="00E70FCE" w:rsidRPr="00E70FCE" w:rsidRDefault="00E70FCE" w:rsidP="00E70FCE">
            <w:pPr>
              <w:rPr>
                <w:szCs w:val="28"/>
              </w:rPr>
            </w:pPr>
          </w:p>
          <w:p w14:paraId="3DCFFC74" w14:textId="77777777" w:rsidR="00E70FCE" w:rsidRPr="00E70FCE" w:rsidRDefault="00E70FCE" w:rsidP="00E70FCE">
            <w:pPr>
              <w:rPr>
                <w:b/>
                <w:bCs/>
                <w:szCs w:val="28"/>
              </w:rPr>
            </w:pPr>
            <w:r w:rsidRPr="00E70FCE">
              <w:rPr>
                <w:b/>
                <w:bCs/>
                <w:szCs w:val="28"/>
              </w:rPr>
              <w:t>Animations:</w:t>
            </w:r>
          </w:p>
          <w:p w14:paraId="09ECE982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Watering Can</w:t>
            </w:r>
          </w:p>
          <w:p w14:paraId="60C6D340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Soil Placement</w:t>
            </w:r>
          </w:p>
          <w:p w14:paraId="46A332D7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Plant Changing</w:t>
            </w:r>
          </w:p>
          <w:p w14:paraId="2A8F8497" w14:textId="77777777" w:rsidR="00E70FCE" w:rsidRPr="00E70FCE" w:rsidRDefault="00E70FCE" w:rsidP="00E70FCE">
            <w:pPr>
              <w:rPr>
                <w:szCs w:val="28"/>
              </w:rPr>
            </w:pPr>
          </w:p>
          <w:p w14:paraId="5EDE50F2" w14:textId="77777777" w:rsidR="00E70FCE" w:rsidRPr="00E70FCE" w:rsidRDefault="00E70FCE" w:rsidP="00E70FCE">
            <w:pPr>
              <w:rPr>
                <w:b/>
                <w:bCs/>
                <w:szCs w:val="28"/>
              </w:rPr>
            </w:pPr>
            <w:r w:rsidRPr="00E70FCE">
              <w:rPr>
                <w:b/>
                <w:bCs/>
                <w:szCs w:val="28"/>
              </w:rPr>
              <w:t>Sound Design:</w:t>
            </w:r>
          </w:p>
          <w:p w14:paraId="11D447AE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Sounds to match a garden:</w:t>
            </w:r>
          </w:p>
          <w:p w14:paraId="17CEAA0B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Forest Sounds</w:t>
            </w:r>
          </w:p>
          <w:p w14:paraId="6E5E1493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Garden Ambience</w:t>
            </w:r>
          </w:p>
          <w:p w14:paraId="24CE3A0D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Watering</w:t>
            </w:r>
          </w:p>
          <w:p w14:paraId="1695D952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Animation Sounds</w:t>
            </w:r>
          </w:p>
          <w:p w14:paraId="0DBED50A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Menu SFX</w:t>
            </w:r>
          </w:p>
          <w:p w14:paraId="6CFFA796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Soil Placement SFX</w:t>
            </w:r>
          </w:p>
          <w:p w14:paraId="26CD2639" w14:textId="77777777" w:rsidR="00E70FCE" w:rsidRPr="00E70FCE" w:rsidRDefault="00E70FCE" w:rsidP="00E70FCE">
            <w:pPr>
              <w:rPr>
                <w:szCs w:val="28"/>
              </w:rPr>
            </w:pPr>
            <w:r w:rsidRPr="00E70FCE">
              <w:rPr>
                <w:szCs w:val="28"/>
              </w:rPr>
              <w:t>Plant Placements</w:t>
            </w:r>
          </w:p>
          <w:p w14:paraId="550BB158" w14:textId="35FD6DC7" w:rsidR="00FC4C17" w:rsidRPr="00AE6686" w:rsidRDefault="00FC4C17" w:rsidP="008731E3">
            <w:pPr>
              <w:rPr>
                <w:szCs w:val="28"/>
              </w:rPr>
            </w:pPr>
          </w:p>
        </w:tc>
      </w:tr>
    </w:tbl>
    <w:p w14:paraId="4989E115" w14:textId="77777777" w:rsidR="00E415F9" w:rsidRDefault="008731E3" w:rsidP="008731E3">
      <w:pPr>
        <w:pStyle w:val="SHD"/>
      </w:pPr>
      <w:r>
        <w:lastRenderedPageBreak/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14:paraId="59D82E26" w14:textId="77777777" w:rsidTr="00AE6686">
        <w:tc>
          <w:tcPr>
            <w:tcW w:w="3168" w:type="dxa"/>
            <w:shd w:val="clear" w:color="auto" w:fill="auto"/>
          </w:tcPr>
          <w:p w14:paraId="498CD1AC" w14:textId="77777777"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14:paraId="3B2FA2F3" w14:textId="77777777" w:rsidR="00E415F9" w:rsidRDefault="000E4305" w:rsidP="008731E3">
            <w:r>
              <w:t>Final Project Report (3PM, 30/04/2021)</w:t>
            </w:r>
          </w:p>
          <w:p w14:paraId="3A5494AB" w14:textId="247FBF6C" w:rsidR="000E4305" w:rsidRDefault="000E4305" w:rsidP="008731E3">
            <w:r>
              <w:t>Presentation (3PM, 07/05/2021)</w:t>
            </w:r>
          </w:p>
        </w:tc>
      </w:tr>
      <w:tr w:rsidR="00E415F9" w14:paraId="69AA869E" w14:textId="77777777" w:rsidTr="00AE6686">
        <w:tc>
          <w:tcPr>
            <w:tcW w:w="3168" w:type="dxa"/>
            <w:shd w:val="clear" w:color="auto" w:fill="auto"/>
          </w:tcPr>
          <w:p w14:paraId="556F5353" w14:textId="77777777"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14:paraId="2ADC8A18" w14:textId="47555263" w:rsidR="00E415F9" w:rsidRDefault="000E4305" w:rsidP="008731E3">
            <w:r>
              <w:t>No Budget</w:t>
            </w:r>
          </w:p>
        </w:tc>
      </w:tr>
    </w:tbl>
    <w:p w14:paraId="4DFB5BAD" w14:textId="77777777"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76E0A5CF" w14:textId="77777777" w:rsidTr="00AE6686">
        <w:tc>
          <w:tcPr>
            <w:tcW w:w="9576" w:type="dxa"/>
            <w:shd w:val="clear" w:color="auto" w:fill="auto"/>
          </w:tcPr>
          <w:p w14:paraId="6AFC94AD" w14:textId="4AACA4F4" w:rsidR="000E4305" w:rsidRDefault="00AA2FEF" w:rsidP="00AA2FEF">
            <w:r w:rsidRPr="00AA2FEF">
              <w:lastRenderedPageBreak/>
              <w:t>Our team is small, so we have less resources to allocate to tasks</w:t>
            </w:r>
          </w:p>
        </w:tc>
      </w:tr>
    </w:tbl>
    <w:p w14:paraId="2345E4DF" w14:textId="77777777" w:rsidR="00E415F9" w:rsidRDefault="00E415F9" w:rsidP="008731E3">
      <w:pPr>
        <w:pStyle w:val="SHD"/>
      </w:pPr>
      <w:r w:rsidRPr="008731E3">
        <w:t>Roles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060"/>
        <w:gridCol w:w="6408"/>
      </w:tblGrid>
      <w:tr w:rsidR="008731E3" w14:paraId="04759E0F" w14:textId="77777777" w:rsidTr="00E70FCE">
        <w:tc>
          <w:tcPr>
            <w:tcW w:w="3060" w:type="dxa"/>
            <w:shd w:val="clear" w:color="auto" w:fill="auto"/>
          </w:tcPr>
          <w:p w14:paraId="4B69FD6D" w14:textId="77777777"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14:paraId="3C2C2433" w14:textId="42140ED8" w:rsidR="008731E3" w:rsidRDefault="000E4305" w:rsidP="008731E3">
            <w:r>
              <w:t>Brian Davidson</w:t>
            </w:r>
          </w:p>
        </w:tc>
      </w:tr>
      <w:tr w:rsidR="008731E3" w14:paraId="54CD6711" w14:textId="77777777" w:rsidTr="00E70FCE">
        <w:tc>
          <w:tcPr>
            <w:tcW w:w="3060" w:type="dxa"/>
            <w:shd w:val="clear" w:color="auto" w:fill="auto"/>
          </w:tcPr>
          <w:p w14:paraId="2F3D5DA6" w14:textId="77777777"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14:paraId="2ADA8331" w14:textId="43D58489" w:rsidR="008731E3" w:rsidRDefault="00B97085" w:rsidP="008731E3">
            <w:r>
              <w:t>Leo Butt</w:t>
            </w:r>
            <w:r w:rsidR="00841EEE">
              <w:t xml:space="preserve"> </w:t>
            </w:r>
            <w:r>
              <w:t>(</w:t>
            </w:r>
            <w:r w:rsidR="004A001C">
              <w:t>Sound Designer</w:t>
            </w:r>
            <w:r w:rsidR="00841EEE">
              <w:t>)</w:t>
            </w:r>
          </w:p>
          <w:p w14:paraId="45C2D885" w14:textId="093FEFDA" w:rsidR="004A001C" w:rsidRDefault="004A001C" w:rsidP="008731E3">
            <w:r>
              <w:t>Artist</w:t>
            </w:r>
            <w:r w:rsidR="00841EEE">
              <w:t xml:space="preserve"> (Jana </w:t>
            </w:r>
            <w:proofErr w:type="spellStart"/>
            <w:r w:rsidR="00841EEE">
              <w:t>H</w:t>
            </w:r>
            <w:r w:rsidR="00841EEE">
              <w:rPr>
                <w:rFonts w:cs="Calibri"/>
              </w:rPr>
              <w:t>ö</w:t>
            </w:r>
            <w:r w:rsidR="00841EEE">
              <w:t>ge</w:t>
            </w:r>
            <w:proofErr w:type="spellEnd"/>
            <w:r w:rsidR="00841EEE">
              <w:t>)</w:t>
            </w:r>
          </w:p>
          <w:p w14:paraId="603E659F" w14:textId="777EACBD" w:rsidR="00672B74" w:rsidRDefault="00672B74" w:rsidP="008731E3">
            <w:r>
              <w:t>Programmer</w:t>
            </w:r>
            <w:r w:rsidR="00841EEE">
              <w:t xml:space="preserve"> (Jamie Bankhead)</w:t>
            </w:r>
          </w:p>
        </w:tc>
      </w:tr>
      <w:tr w:rsidR="008731E3" w14:paraId="15B5CB86" w14:textId="77777777" w:rsidTr="00E70FCE">
        <w:tc>
          <w:tcPr>
            <w:tcW w:w="3060" w:type="dxa"/>
            <w:shd w:val="clear" w:color="auto" w:fill="auto"/>
          </w:tcPr>
          <w:p w14:paraId="66F7DD00" w14:textId="77777777"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14:paraId="4DE6436F" w14:textId="769AD5C2" w:rsidR="008731E3" w:rsidRDefault="000E4305" w:rsidP="008731E3">
            <w:r>
              <w:t>Omar Karusagi</w:t>
            </w:r>
          </w:p>
        </w:tc>
      </w:tr>
      <w:tr w:rsidR="008731E3" w14:paraId="2C009ECD" w14:textId="77777777" w:rsidTr="00E70FCE">
        <w:tc>
          <w:tcPr>
            <w:tcW w:w="3060" w:type="dxa"/>
            <w:shd w:val="clear" w:color="auto" w:fill="auto"/>
          </w:tcPr>
          <w:p w14:paraId="47E8AA38" w14:textId="7F175FA3" w:rsidR="008731E3" w:rsidRDefault="00B93EF3" w:rsidP="008731E3">
            <w:r>
              <w:t>Programming Team Members</w:t>
            </w:r>
          </w:p>
        </w:tc>
        <w:tc>
          <w:tcPr>
            <w:tcW w:w="6408" w:type="dxa"/>
            <w:shd w:val="clear" w:color="auto" w:fill="auto"/>
          </w:tcPr>
          <w:p w14:paraId="62450691" w14:textId="77777777" w:rsidR="00951FD2" w:rsidRDefault="00B93EF3" w:rsidP="008731E3">
            <w:r>
              <w:t>Jonathan Sung</w:t>
            </w:r>
          </w:p>
          <w:p w14:paraId="43D70C53" w14:textId="7C023E42" w:rsidR="00B93EF3" w:rsidRDefault="00B93EF3" w:rsidP="008731E3">
            <w:r>
              <w:t>Christopher Gray</w:t>
            </w:r>
          </w:p>
        </w:tc>
      </w:tr>
      <w:tr w:rsidR="00B93EF3" w14:paraId="756425C2" w14:textId="77777777" w:rsidTr="00E70FCE">
        <w:tc>
          <w:tcPr>
            <w:tcW w:w="3060" w:type="dxa"/>
            <w:shd w:val="clear" w:color="auto" w:fill="auto"/>
          </w:tcPr>
          <w:p w14:paraId="49335CE2" w14:textId="42B67CB2" w:rsidR="00B93EF3" w:rsidRDefault="00B93EF3" w:rsidP="008731E3">
            <w:r>
              <w:t>3D Modeler Team Member</w:t>
            </w:r>
          </w:p>
        </w:tc>
        <w:tc>
          <w:tcPr>
            <w:tcW w:w="6408" w:type="dxa"/>
            <w:shd w:val="clear" w:color="auto" w:fill="auto"/>
          </w:tcPr>
          <w:p w14:paraId="527F36BF" w14:textId="262742D8" w:rsidR="00B93EF3" w:rsidRDefault="00B93EF3" w:rsidP="008731E3">
            <w:r>
              <w:t>Christopher Gray</w:t>
            </w:r>
          </w:p>
        </w:tc>
      </w:tr>
      <w:tr w:rsidR="00B93EF3" w14:paraId="0C12CCCF" w14:textId="77777777" w:rsidTr="00E70FCE">
        <w:tc>
          <w:tcPr>
            <w:tcW w:w="3060" w:type="dxa"/>
            <w:shd w:val="clear" w:color="auto" w:fill="auto"/>
          </w:tcPr>
          <w:p w14:paraId="7E9581E7" w14:textId="69CA15AA" w:rsidR="00B93EF3" w:rsidRDefault="00B93EF3" w:rsidP="008731E3">
            <w:r>
              <w:t>Animation Team Member</w:t>
            </w:r>
          </w:p>
        </w:tc>
        <w:tc>
          <w:tcPr>
            <w:tcW w:w="6408" w:type="dxa"/>
            <w:shd w:val="clear" w:color="auto" w:fill="auto"/>
          </w:tcPr>
          <w:p w14:paraId="48A564A4" w14:textId="101F532D" w:rsidR="00B93EF3" w:rsidRDefault="00B93EF3" w:rsidP="008731E3">
            <w:r>
              <w:t>Christopher Gray</w:t>
            </w:r>
          </w:p>
        </w:tc>
      </w:tr>
      <w:tr w:rsidR="00B93EF3" w14:paraId="3833EE6B" w14:textId="77777777" w:rsidTr="00E70FCE">
        <w:tc>
          <w:tcPr>
            <w:tcW w:w="3060" w:type="dxa"/>
            <w:shd w:val="clear" w:color="auto" w:fill="auto"/>
          </w:tcPr>
          <w:p w14:paraId="631EDEE4" w14:textId="00869F3C" w:rsidR="00B93EF3" w:rsidRDefault="00B93EF3" w:rsidP="008731E3">
            <w:r>
              <w:t>Sound Design Team member</w:t>
            </w:r>
          </w:p>
        </w:tc>
        <w:tc>
          <w:tcPr>
            <w:tcW w:w="6408" w:type="dxa"/>
            <w:shd w:val="clear" w:color="auto" w:fill="auto"/>
          </w:tcPr>
          <w:p w14:paraId="3259C053" w14:textId="291B8193" w:rsidR="00B93EF3" w:rsidRDefault="00B93EF3" w:rsidP="008731E3">
            <w:r>
              <w:t>Jace Bryan</w:t>
            </w:r>
          </w:p>
        </w:tc>
      </w:tr>
    </w:tbl>
    <w:p w14:paraId="621441A4" w14:textId="77777777"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36150" w14:textId="77777777" w:rsidR="00630C7E" w:rsidRDefault="00630C7E" w:rsidP="00EA4701">
      <w:pPr>
        <w:spacing w:after="0" w:line="240" w:lineRule="auto"/>
      </w:pPr>
      <w:r>
        <w:separator/>
      </w:r>
    </w:p>
  </w:endnote>
  <w:endnote w:type="continuationSeparator" w:id="0">
    <w:p w14:paraId="31DA06A5" w14:textId="77777777" w:rsidR="00630C7E" w:rsidRDefault="00630C7E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4BA69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16D3A" w14:textId="77777777" w:rsidR="00630C7E" w:rsidRDefault="00630C7E" w:rsidP="00EA4701">
      <w:pPr>
        <w:spacing w:after="0" w:line="240" w:lineRule="auto"/>
      </w:pPr>
      <w:r>
        <w:separator/>
      </w:r>
    </w:p>
  </w:footnote>
  <w:footnote w:type="continuationSeparator" w:id="0">
    <w:p w14:paraId="5B7942A2" w14:textId="77777777" w:rsidR="00630C7E" w:rsidRDefault="00630C7E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3736"/>
    <w:rsid w:val="00023736"/>
    <w:rsid w:val="000E4305"/>
    <w:rsid w:val="00122ED6"/>
    <w:rsid w:val="002A3EB0"/>
    <w:rsid w:val="002C65CF"/>
    <w:rsid w:val="004A001C"/>
    <w:rsid w:val="004E5CE9"/>
    <w:rsid w:val="005E1647"/>
    <w:rsid w:val="00630C7E"/>
    <w:rsid w:val="00644462"/>
    <w:rsid w:val="00672B74"/>
    <w:rsid w:val="0076223B"/>
    <w:rsid w:val="007D14BD"/>
    <w:rsid w:val="00811D37"/>
    <w:rsid w:val="00841EEE"/>
    <w:rsid w:val="008731E3"/>
    <w:rsid w:val="008C71AA"/>
    <w:rsid w:val="00944E27"/>
    <w:rsid w:val="00951FD2"/>
    <w:rsid w:val="0098439C"/>
    <w:rsid w:val="00A24B11"/>
    <w:rsid w:val="00A50CAC"/>
    <w:rsid w:val="00AA2FEF"/>
    <w:rsid w:val="00AC13D9"/>
    <w:rsid w:val="00AE1A4E"/>
    <w:rsid w:val="00AE6686"/>
    <w:rsid w:val="00B017B3"/>
    <w:rsid w:val="00B8741D"/>
    <w:rsid w:val="00B93EF3"/>
    <w:rsid w:val="00B97085"/>
    <w:rsid w:val="00C0262F"/>
    <w:rsid w:val="00D522BD"/>
    <w:rsid w:val="00D873F4"/>
    <w:rsid w:val="00E415F9"/>
    <w:rsid w:val="00E70FCE"/>
    <w:rsid w:val="00E733F7"/>
    <w:rsid w:val="00EA4701"/>
    <w:rsid w:val="00FB3A81"/>
    <w:rsid w:val="00F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926FD"/>
  <w15:chartTrackingRefBased/>
  <w15:docId w15:val="{1F71FCE3-6A33-43B7-9733-3BA7208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aru\AppData\Local\Temp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</Template>
  <TotalTime>191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okaru</dc:creator>
  <cp:keywords/>
  <dc:description/>
  <cp:lastModifiedBy>Karusagi, Omar Ahmet</cp:lastModifiedBy>
  <cp:revision>13</cp:revision>
  <dcterms:created xsi:type="dcterms:W3CDTF">2021-02-08T08:17:00Z</dcterms:created>
  <dcterms:modified xsi:type="dcterms:W3CDTF">2021-02-10T20:36:00Z</dcterms:modified>
</cp:coreProperties>
</file>